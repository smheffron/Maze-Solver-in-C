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AAD2B" w14:textId="77777777" w:rsidR="00D97321" w:rsidRDefault="006F569C" w:rsidP="00AE2CA6">
      <w:pPr>
        <w:pStyle w:val="Heading1"/>
        <w:pBdr>
          <w:bottom w:val="single" w:sz="12" w:space="15" w:color="56152F" w:themeColor="accent4"/>
        </w:pBdr>
        <w:jc w:val="center"/>
        <w:rPr>
          <w:color w:val="000000" w:themeColor="text1"/>
        </w:rPr>
      </w:pPr>
      <w:r w:rsidRPr="006F569C">
        <w:rPr>
          <w:color w:val="000000" w:themeColor="text1"/>
        </w:rPr>
        <w:t>3050 Final Project Report</w:t>
      </w:r>
    </w:p>
    <w:p w14:paraId="1501FAF4" w14:textId="77777777" w:rsidR="00D97321" w:rsidRPr="00D97321" w:rsidRDefault="00D97321" w:rsidP="00D97321">
      <w:pPr>
        <w:pStyle w:val="Heading1"/>
        <w:rPr>
          <w:color w:val="000000" w:themeColor="text1"/>
          <w:sz w:val="32"/>
        </w:rPr>
      </w:pPr>
      <w:r w:rsidRPr="00D97321">
        <w:rPr>
          <w:color w:val="000000" w:themeColor="text1"/>
          <w:sz w:val="32"/>
        </w:rPr>
        <w:t>Collaborators: Shelby Heffron, Christian Caldwell, Jason Tersreau</w:t>
      </w:r>
    </w:p>
    <w:p w14:paraId="08051C30" w14:textId="77777777" w:rsidR="006F569C" w:rsidRPr="006F569C" w:rsidRDefault="0042165A" w:rsidP="006F569C">
      <w:r>
        <w:t>Work Break Down</w:t>
      </w:r>
      <w:r w:rsidR="00296A24">
        <w:t>:</w:t>
      </w:r>
    </w:p>
    <w:p w14:paraId="47172418" w14:textId="77777777" w:rsidR="003522D1" w:rsidRDefault="0042165A" w:rsidP="00296A24">
      <w:pPr>
        <w:pStyle w:val="ListBullet"/>
      </w:pPr>
      <w:r>
        <w:t>Shelby Heffron:</w:t>
      </w:r>
    </w:p>
    <w:p w14:paraId="5DD09192" w14:textId="1B51BA52" w:rsidR="00B172EF" w:rsidRDefault="00B172EF" w:rsidP="00B172EF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="00076F49">
        <w:t xml:space="preserve">Created </w:t>
      </w:r>
      <w:r w:rsidR="000618E1">
        <w:t xml:space="preserve">the major </w:t>
      </w:r>
      <w:r w:rsidR="00076F49">
        <w:t>base for final</w:t>
      </w:r>
      <w:r w:rsidR="0051229F">
        <w:t>.c and the initial setup.</w:t>
      </w:r>
    </w:p>
    <w:p w14:paraId="75EE5782" w14:textId="6B8ABED9" w:rsidR="009F19FF" w:rsidRDefault="009F19FF" w:rsidP="00B172EF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="00E4388A">
        <w:t xml:space="preserve">Wrote Key Algorithms </w:t>
      </w:r>
      <w:r w:rsidR="00D32667">
        <w:t>Such as D</w:t>
      </w:r>
      <w:r w:rsidR="00050D19">
        <w:t>FS</w:t>
      </w:r>
      <w:r w:rsidR="00B5151F">
        <w:t>/graphToMatrix/Reachables</w:t>
      </w:r>
    </w:p>
    <w:p w14:paraId="1F9CECF6" w14:textId="59B728AA" w:rsidR="0051229F" w:rsidRDefault="0051229F" w:rsidP="00B172EF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="00F140DA">
        <w:t>Continuously re-wrote code as new changes forced prior functions to be changed</w:t>
      </w:r>
      <w:r w:rsidR="00D80A82">
        <w:t>.</w:t>
      </w:r>
    </w:p>
    <w:p w14:paraId="1B9B2934" w14:textId="33061E70" w:rsidR="00D80A82" w:rsidRDefault="00D80A82" w:rsidP="00B172EF">
      <w:pPr>
        <w:pStyle w:val="ListBullet"/>
        <w:numPr>
          <w:ilvl w:val="0"/>
          <w:numId w:val="0"/>
        </w:numPr>
        <w:ind w:left="432"/>
      </w:pPr>
      <w:r>
        <w:t>- Took the position of “Project Leader” fo</w:t>
      </w:r>
      <w:r w:rsidR="00D32667">
        <w:t>r the group and helped direct the team</w:t>
      </w:r>
      <w:r>
        <w:t xml:space="preserve"> to the solution.</w:t>
      </w:r>
    </w:p>
    <w:p w14:paraId="256D7A9D" w14:textId="77777777" w:rsidR="0042165A" w:rsidRDefault="0042165A" w:rsidP="00296A24">
      <w:pPr>
        <w:pStyle w:val="ListBullet"/>
      </w:pPr>
      <w:r>
        <w:t>Christian Caldwell:</w:t>
      </w:r>
    </w:p>
    <w:p w14:paraId="7710EB7B" w14:textId="2965ABAA" w:rsidR="007A77F0" w:rsidRDefault="00B172EF" w:rsidP="007A77F0">
      <w:pPr>
        <w:pStyle w:val="ListBullet"/>
        <w:numPr>
          <w:ilvl w:val="0"/>
          <w:numId w:val="0"/>
        </w:numPr>
        <w:ind w:left="432"/>
      </w:pPr>
      <w:r>
        <w:t>-</w:t>
      </w:r>
      <w:r w:rsidR="009F19FF">
        <w:t xml:space="preserve"> </w:t>
      </w:r>
      <w:r w:rsidR="00600D54">
        <w:t>E</w:t>
      </w:r>
      <w:r w:rsidR="009F19FF">
        <w:t>ditor</w:t>
      </w:r>
      <w:r w:rsidR="00E65893">
        <w:t xml:space="preserve"> (Fixed</w:t>
      </w:r>
      <w:r w:rsidR="00050D19">
        <w:t xml:space="preserve"> </w:t>
      </w:r>
      <w:r w:rsidR="00B00FCA">
        <w:t xml:space="preserve">minor/logical </w:t>
      </w:r>
      <w:r w:rsidR="00050D19">
        <w:t>mistakes</w:t>
      </w:r>
      <w:r w:rsidR="000618E1">
        <w:t xml:space="preserve"> throughout</w:t>
      </w:r>
      <w:r w:rsidR="00050D19">
        <w:t>)</w:t>
      </w:r>
    </w:p>
    <w:p w14:paraId="506CBBC6" w14:textId="0B5AC499" w:rsidR="007A77F0" w:rsidRDefault="007A77F0" w:rsidP="007A77F0">
      <w:pPr>
        <w:pStyle w:val="ListBullet"/>
        <w:numPr>
          <w:ilvl w:val="0"/>
          <w:numId w:val="0"/>
        </w:numPr>
        <w:ind w:left="432"/>
      </w:pPr>
      <w:r>
        <w:t>- Output style</w:t>
      </w:r>
      <w:r w:rsidR="00B5151F">
        <w:t xml:space="preserve"> and stack operations</w:t>
      </w:r>
    </w:p>
    <w:p w14:paraId="5A46B6DA" w14:textId="418A105B" w:rsidR="00050D19" w:rsidRDefault="00050D19" w:rsidP="00B172EF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="00974D32">
        <w:t>Implemented</w:t>
      </w:r>
      <w:r>
        <w:t xml:space="preserve"> vector.c</w:t>
      </w:r>
      <w:r w:rsidR="001D016B">
        <w:t xml:space="preserve"> </w:t>
      </w:r>
      <w:r w:rsidR="005B3CDE">
        <w:t>in final</w:t>
      </w:r>
      <w:r w:rsidR="001D016B">
        <w:t>.c</w:t>
      </w:r>
    </w:p>
    <w:p w14:paraId="40EADBE0" w14:textId="7894E777" w:rsidR="009F19FF" w:rsidRDefault="006A6B61" w:rsidP="00B172EF">
      <w:pPr>
        <w:pStyle w:val="ListBullet"/>
        <w:numPr>
          <w:ilvl w:val="0"/>
          <w:numId w:val="0"/>
        </w:numPr>
        <w:ind w:left="432"/>
      </w:pPr>
      <w:r>
        <w:t>- Created README</w:t>
      </w:r>
    </w:p>
    <w:p w14:paraId="59ACFB4B" w14:textId="5A175BBD" w:rsidR="009F19FF" w:rsidRDefault="006A6B61" w:rsidP="00B172EF">
      <w:pPr>
        <w:pStyle w:val="ListBullet"/>
        <w:numPr>
          <w:ilvl w:val="0"/>
          <w:numId w:val="0"/>
        </w:numPr>
        <w:ind w:left="432"/>
      </w:pPr>
      <w:r>
        <w:t>- Created Report</w:t>
      </w:r>
    </w:p>
    <w:p w14:paraId="150EA234" w14:textId="77777777" w:rsidR="0042165A" w:rsidRDefault="0042165A" w:rsidP="00296A24">
      <w:pPr>
        <w:pStyle w:val="ListBullet"/>
      </w:pPr>
      <w:r>
        <w:t>Jason Tesreau:</w:t>
      </w:r>
    </w:p>
    <w:p w14:paraId="6D715DC2" w14:textId="4B5201D3" w:rsidR="003522D1" w:rsidRDefault="00B172EF" w:rsidP="00B172EF">
      <w:pPr>
        <w:pStyle w:val="ListBullet"/>
        <w:numPr>
          <w:ilvl w:val="0"/>
          <w:numId w:val="0"/>
        </w:numPr>
        <w:ind w:left="432"/>
      </w:pPr>
      <w:r>
        <w:t>-</w:t>
      </w:r>
      <w:r w:rsidR="000618E1">
        <w:t xml:space="preserve"> Main</w:t>
      </w:r>
      <w:r w:rsidR="000A7490">
        <w:t xml:space="preserve"> </w:t>
      </w:r>
      <w:r w:rsidR="009F19FF">
        <w:t>Researcher</w:t>
      </w:r>
    </w:p>
    <w:p w14:paraId="5048CD88" w14:textId="241CE4C7" w:rsidR="000A7490" w:rsidRDefault="000A7490" w:rsidP="00B172EF">
      <w:pPr>
        <w:pStyle w:val="ListBullet"/>
        <w:numPr>
          <w:ilvl w:val="0"/>
          <w:numId w:val="0"/>
        </w:numPr>
        <w:ind w:left="432"/>
      </w:pPr>
      <w:r>
        <w:t>- Editor</w:t>
      </w:r>
      <w:r w:rsidR="000618E1">
        <w:t xml:space="preserve"> throughout</w:t>
      </w:r>
    </w:p>
    <w:p w14:paraId="20217C0B" w14:textId="668A4A32" w:rsidR="00050D19" w:rsidRDefault="00050D19" w:rsidP="00B172EF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="004248D3">
        <w:t>Implemented</w:t>
      </w:r>
      <w:r>
        <w:t xml:space="preserve"> graph.c</w:t>
      </w:r>
      <w:r w:rsidR="001D016B">
        <w:t xml:space="preserve"> </w:t>
      </w:r>
      <w:r w:rsidR="005B3CDE">
        <w:t>in final</w:t>
      </w:r>
      <w:r w:rsidR="001D016B">
        <w:t>.c</w:t>
      </w:r>
    </w:p>
    <w:p w14:paraId="3AD8139B" w14:textId="3C77645C" w:rsidR="000A7490" w:rsidRDefault="00050D19" w:rsidP="000A7490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="00F140DA">
        <w:t xml:space="preserve">Parsing </w:t>
      </w:r>
      <w:r w:rsidR="000A7490">
        <w:t>of</w:t>
      </w:r>
      <w:r w:rsidR="000618E1">
        <w:t xml:space="preserve"> input</w:t>
      </w:r>
      <w:r w:rsidR="000A7490">
        <w:t xml:space="preserve"> file </w:t>
      </w:r>
      <w:r w:rsidR="00F140DA">
        <w:t>and logical flow of main</w:t>
      </w:r>
      <w:r w:rsidR="00D80A82">
        <w:t>.</w:t>
      </w:r>
    </w:p>
    <w:p w14:paraId="79544A5A" w14:textId="22975497" w:rsidR="001D016B" w:rsidRDefault="000A7490" w:rsidP="000A7490">
      <w:pPr>
        <w:pStyle w:val="ListBullet"/>
      </w:pPr>
      <w:r>
        <w:lastRenderedPageBreak/>
        <w:t>All members met</w:t>
      </w:r>
      <w:r w:rsidR="005F5D18">
        <w:t xml:space="preserve"> as a team </w:t>
      </w:r>
      <w:r>
        <w:t xml:space="preserve">throughout several weeks </w:t>
      </w:r>
      <w:r w:rsidR="005F5D18">
        <w:t>to complete the objective</w:t>
      </w:r>
      <w:r w:rsidR="00B00FCA">
        <w:t>.</w:t>
      </w:r>
    </w:p>
    <w:p w14:paraId="3126D683" w14:textId="77777777" w:rsidR="00B172EF" w:rsidRDefault="00B172EF" w:rsidP="00B172EF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Time Complexities </w:t>
      </w:r>
    </w:p>
    <w:p w14:paraId="3A001CF5" w14:textId="22A165CC" w:rsidR="00AE2CA6" w:rsidRDefault="00DE64CB" w:rsidP="008206B4">
      <w:pPr>
        <w:pStyle w:val="ListBullet"/>
      </w:pPr>
      <w:r>
        <w:t>Depth</w:t>
      </w:r>
      <w:r w:rsidR="006E7FE3">
        <w:t xml:space="preserve"> First Search</w:t>
      </w:r>
      <w:r w:rsidR="00E63DB7">
        <w:t xml:space="preserve">: </w:t>
      </w:r>
      <w:r w:rsidR="00901D21">
        <w:t>O(</w:t>
      </w:r>
      <w:r w:rsidR="001303F4">
        <w:t>|</w:t>
      </w:r>
      <w:r w:rsidR="00901D21">
        <w:t>V</w:t>
      </w:r>
      <w:r w:rsidR="001303F4">
        <w:t>|</w:t>
      </w:r>
      <w:r w:rsidR="00901D21">
        <w:t>+</w:t>
      </w:r>
      <w:r w:rsidR="001303F4">
        <w:t>|</w:t>
      </w:r>
      <w:r w:rsidR="00901D21">
        <w:t>E</w:t>
      </w:r>
      <w:r w:rsidR="001303F4">
        <w:t>|</w:t>
      </w:r>
      <w:bookmarkStart w:id="0" w:name="_GoBack"/>
      <w:bookmarkEnd w:id="0"/>
      <w:r w:rsidR="00901D21">
        <w:t>)</w:t>
      </w:r>
    </w:p>
    <w:p w14:paraId="4D92CD55" w14:textId="77777777" w:rsidR="00BB4D5B" w:rsidRDefault="00BB4D5B" w:rsidP="008206B4">
      <w:pPr>
        <w:pStyle w:val="ListBullet"/>
      </w:pPr>
      <w:r>
        <w:t>Stack Insertions/Deletions</w:t>
      </w:r>
      <w:r w:rsidR="00874425">
        <w:t>:</w:t>
      </w:r>
      <w:r>
        <w:t xml:space="preserve"> O(1)</w:t>
      </w:r>
    </w:p>
    <w:p w14:paraId="06BF3979" w14:textId="796ED75E" w:rsidR="00DA125F" w:rsidRDefault="00D00F85" w:rsidP="008206B4">
      <w:pPr>
        <w:pStyle w:val="ListBullet"/>
      </w:pPr>
      <w:r>
        <w:t>matrixToGraph: O(n</w:t>
      </w:r>
      <w:r w:rsidR="00E21BB4">
        <w:t>*m</w:t>
      </w:r>
      <w:r>
        <w:t>) [strictly depends on size of the input matrix(maze)]</w:t>
      </w:r>
    </w:p>
    <w:p w14:paraId="0B6F6AE3" w14:textId="77777777" w:rsidR="007302D6" w:rsidRDefault="00DA125F" w:rsidP="008206B4">
      <w:pPr>
        <w:pStyle w:val="ListBullet"/>
      </w:pPr>
      <w:r>
        <w:t>findCoordS/findCoordE/findCoordF/findCoordL: All are O(n*m)</w:t>
      </w:r>
    </w:p>
    <w:p w14:paraId="3A550F22" w14:textId="24F12A60" w:rsidR="007302D6" w:rsidRDefault="007302D6" w:rsidP="008206B4">
      <w:pPr>
        <w:pStyle w:val="ListBullet"/>
      </w:pPr>
      <w:r>
        <w:t>isReachab</w:t>
      </w:r>
      <w:r w:rsidR="00860436">
        <w:t>leE/isReachableL: Both are O(1</w:t>
      </w:r>
      <w:r>
        <w:t>)</w:t>
      </w:r>
    </w:p>
    <w:p w14:paraId="017284B6" w14:textId="5D2CF516" w:rsidR="006E7FE3" w:rsidRDefault="00B5151F" w:rsidP="008206B4">
      <w:pPr>
        <w:pStyle w:val="ListBullet"/>
      </w:pPr>
      <w:r>
        <w:t>printDistances: O(n</w:t>
      </w:r>
      <w:r w:rsidR="007F3224">
        <w:t>*m</w:t>
      </w:r>
      <w:r>
        <w:t>)</w:t>
      </w:r>
    </w:p>
    <w:p w14:paraId="44C88A5C" w14:textId="1BE97CCA" w:rsidR="00B5151F" w:rsidRDefault="00B5151F" w:rsidP="008206B4">
      <w:pPr>
        <w:pStyle w:val="ListBullet"/>
      </w:pPr>
      <w:r>
        <w:t>printSolution: O(n*m)</w:t>
      </w:r>
    </w:p>
    <w:p w14:paraId="6E9696CD" w14:textId="22242A9D" w:rsidR="008206B4" w:rsidRDefault="008206B4" w:rsidP="008206B4">
      <w:pPr>
        <w:pStyle w:val="Heading1"/>
        <w:rPr>
          <w:color w:val="000000" w:themeColor="text1"/>
        </w:rPr>
      </w:pPr>
      <w:r>
        <w:rPr>
          <w:color w:val="000000" w:themeColor="text1"/>
        </w:rPr>
        <w:t>Code Break Down</w:t>
      </w:r>
    </w:p>
    <w:p w14:paraId="27C06ACE" w14:textId="196BE152" w:rsidR="00CD40DD" w:rsidRDefault="00CD40DD" w:rsidP="00CD40DD">
      <w:pPr>
        <w:pStyle w:val="ListNumber"/>
      </w:pPr>
      <w:r>
        <w:t>Parse input file</w:t>
      </w:r>
      <w:r w:rsidR="007416B8">
        <w:t xml:space="preserve"> into a 2d array</w:t>
      </w:r>
      <w:r>
        <w:t>.</w:t>
      </w:r>
    </w:p>
    <w:p w14:paraId="099F0DA9" w14:textId="61E35353" w:rsidR="00CD40DD" w:rsidRDefault="00CD40DD" w:rsidP="00CD40DD">
      <w:pPr>
        <w:pStyle w:val="ListNumber"/>
      </w:pPr>
      <w:r>
        <w:t>Convert the input maze matrix into a graph</w:t>
      </w:r>
      <w:r w:rsidR="003A13CC">
        <w:t xml:space="preserve"> with </w:t>
      </w:r>
      <w:r w:rsidR="00476854">
        <w:t xml:space="preserve">the </w:t>
      </w:r>
      <w:r w:rsidR="003A13CC">
        <w:t>matrixToGraph function</w:t>
      </w:r>
      <w:r>
        <w:t>.</w:t>
      </w:r>
      <w:r w:rsidR="009B7ED3">
        <w:t xml:space="preserve"> Insert edges only between valid spaces (no walls, etc)</w:t>
      </w:r>
      <w:r>
        <w:t xml:space="preserve"> (Prepare for DFS).</w:t>
      </w:r>
    </w:p>
    <w:p w14:paraId="483A7841" w14:textId="1B078279" w:rsidR="00CD40DD" w:rsidRDefault="000B1F42" w:rsidP="00CD40DD">
      <w:pPr>
        <w:pStyle w:val="ListNumber"/>
      </w:pPr>
      <w:r>
        <w:t>Create two instances of each graph and send each robot through a Depth First Search to find its exit. (Uses stack within</w:t>
      </w:r>
      <w:r w:rsidR="00544150">
        <w:t>. Start locations are determined by coordinate searches for each robot</w:t>
      </w:r>
      <w:r>
        <w:t>).</w:t>
      </w:r>
      <w:r w:rsidR="00440807">
        <w:t xml:space="preserve"> Robot 1 will find its destination first, and not be allowed adjacent to robot 2’s starting space. After robot 1 has found its destination, robot 2 will start and not be allowed adjacent to robot 1’s finish area.</w:t>
      </w:r>
    </w:p>
    <w:p w14:paraId="57A71E01" w14:textId="2E1B2789" w:rsidR="00544150" w:rsidRDefault="00544150" w:rsidP="00CD40DD">
      <w:pPr>
        <w:pStyle w:val="ListNumber"/>
      </w:pPr>
      <w:r>
        <w:lastRenderedPageBreak/>
        <w:t>After DFS is ran, the solutions are printed out for each respective robot to the standard output.</w:t>
      </w:r>
    </w:p>
    <w:p w14:paraId="64674774" w14:textId="056D86FB" w:rsidR="000B1F42" w:rsidRDefault="00C9627A" w:rsidP="00CD40DD">
      <w:pPr>
        <w:pStyle w:val="ListNumber"/>
      </w:pPr>
      <w:r>
        <w:t>It</w:t>
      </w:r>
      <w:r w:rsidR="008330E9">
        <w:t xml:space="preserve"> is</w:t>
      </w:r>
      <w:r>
        <w:t xml:space="preserve"> then</w:t>
      </w:r>
      <w:r w:rsidR="008330E9">
        <w:t xml:space="preserve"> determined</w:t>
      </w:r>
      <w:r w:rsidR="00366400">
        <w:t xml:space="preserve"> if the robots can reach their objective through the</w:t>
      </w:r>
      <w:r w:rsidR="003A13CC">
        <w:t>ir respective</w:t>
      </w:r>
      <w:r w:rsidR="00366400">
        <w:t xml:space="preserve"> “reachable” functions.</w:t>
      </w:r>
    </w:p>
    <w:p w14:paraId="1195CC3B" w14:textId="0E617DC0" w:rsidR="00366400" w:rsidRDefault="00C9627A" w:rsidP="00CD40DD">
      <w:pPr>
        <w:pStyle w:val="ListNumber"/>
      </w:pPr>
      <w:r>
        <w:t>If reachable</w:t>
      </w:r>
      <w:r w:rsidR="00366400">
        <w:t xml:space="preserve">, the distances are printed through </w:t>
      </w:r>
      <w:r w:rsidR="003A13CC">
        <w:t>finding objective coordinates and calculating the number of vertices taken</w:t>
      </w:r>
      <w:r w:rsidR="00366400">
        <w:t>.</w:t>
      </w:r>
    </w:p>
    <w:p w14:paraId="4D21DF4E" w14:textId="36E0A592" w:rsidR="00C9627A" w:rsidRPr="008206B4" w:rsidRDefault="00C9627A" w:rsidP="00CD40DD">
      <w:pPr>
        <w:pStyle w:val="ListNumber"/>
      </w:pPr>
      <w:r>
        <w:t>The graph is then freed through the free_graph function</w:t>
      </w:r>
      <w:r w:rsidR="00D57E86">
        <w:t>, along with all other helper structs, etc</w:t>
      </w:r>
      <w:r>
        <w:t>.</w:t>
      </w:r>
    </w:p>
    <w:sectPr w:rsidR="00C9627A" w:rsidRPr="008206B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F3B2D" w14:textId="77777777" w:rsidR="00DC6979" w:rsidRDefault="00DC6979">
      <w:r>
        <w:separator/>
      </w:r>
    </w:p>
    <w:p w14:paraId="73CE1DD0" w14:textId="77777777" w:rsidR="00DC6979" w:rsidRDefault="00DC6979"/>
  </w:endnote>
  <w:endnote w:type="continuationSeparator" w:id="0">
    <w:p w14:paraId="41CA6C7D" w14:textId="77777777" w:rsidR="00DC6979" w:rsidRDefault="00DC6979">
      <w:r>
        <w:continuationSeparator/>
      </w:r>
    </w:p>
    <w:p w14:paraId="0DB0C68A" w14:textId="77777777" w:rsidR="00DC6979" w:rsidRDefault="00DC69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8119" w14:textId="77777777" w:rsidR="003522D1" w:rsidRDefault="00247D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3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182C4" w14:textId="77777777" w:rsidR="00DC6979" w:rsidRDefault="00DC6979">
      <w:r>
        <w:separator/>
      </w:r>
    </w:p>
    <w:p w14:paraId="76025CC9" w14:textId="77777777" w:rsidR="00DC6979" w:rsidRDefault="00DC6979"/>
  </w:footnote>
  <w:footnote w:type="continuationSeparator" w:id="0">
    <w:p w14:paraId="6934260E" w14:textId="77777777" w:rsidR="00DC6979" w:rsidRDefault="00DC6979">
      <w:r>
        <w:continuationSeparator/>
      </w:r>
    </w:p>
    <w:p w14:paraId="10A4E678" w14:textId="77777777" w:rsidR="00DC6979" w:rsidRDefault="00DC697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1625"/>
    <w:multiLevelType w:val="hybridMultilevel"/>
    <w:tmpl w:val="99E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61F06"/>
    <w:multiLevelType w:val="hybridMultilevel"/>
    <w:tmpl w:val="C540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95BE7"/>
    <w:multiLevelType w:val="hybridMultilevel"/>
    <w:tmpl w:val="DF88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9C"/>
    <w:rsid w:val="00050D19"/>
    <w:rsid w:val="000618E1"/>
    <w:rsid w:val="00076F49"/>
    <w:rsid w:val="000A7490"/>
    <w:rsid w:val="000B1F42"/>
    <w:rsid w:val="000E6201"/>
    <w:rsid w:val="00117324"/>
    <w:rsid w:val="001303F4"/>
    <w:rsid w:val="001D016B"/>
    <w:rsid w:val="00247D3C"/>
    <w:rsid w:val="00272CF1"/>
    <w:rsid w:val="00296A24"/>
    <w:rsid w:val="00336667"/>
    <w:rsid w:val="003522D1"/>
    <w:rsid w:val="00366400"/>
    <w:rsid w:val="003A13CC"/>
    <w:rsid w:val="0042165A"/>
    <w:rsid w:val="004248D3"/>
    <w:rsid w:val="00440807"/>
    <w:rsid w:val="00476854"/>
    <w:rsid w:val="0049708B"/>
    <w:rsid w:val="0051229F"/>
    <w:rsid w:val="00544150"/>
    <w:rsid w:val="005B3CDE"/>
    <w:rsid w:val="005B569D"/>
    <w:rsid w:val="005F5D18"/>
    <w:rsid w:val="00600D54"/>
    <w:rsid w:val="00602967"/>
    <w:rsid w:val="0062715B"/>
    <w:rsid w:val="00663BF8"/>
    <w:rsid w:val="006A6B61"/>
    <w:rsid w:val="006E7FE3"/>
    <w:rsid w:val="006F4DA9"/>
    <w:rsid w:val="006F569C"/>
    <w:rsid w:val="0070436D"/>
    <w:rsid w:val="007302D6"/>
    <w:rsid w:val="007416B8"/>
    <w:rsid w:val="007A77F0"/>
    <w:rsid w:val="007F3224"/>
    <w:rsid w:val="008206B4"/>
    <w:rsid w:val="008330E9"/>
    <w:rsid w:val="00860436"/>
    <w:rsid w:val="00874425"/>
    <w:rsid w:val="008C5236"/>
    <w:rsid w:val="00901D21"/>
    <w:rsid w:val="00974D32"/>
    <w:rsid w:val="009B7ED3"/>
    <w:rsid w:val="009F19FF"/>
    <w:rsid w:val="00AE2CA6"/>
    <w:rsid w:val="00B00FCA"/>
    <w:rsid w:val="00B172EF"/>
    <w:rsid w:val="00B5151F"/>
    <w:rsid w:val="00BB4D5B"/>
    <w:rsid w:val="00C9627A"/>
    <w:rsid w:val="00CA2692"/>
    <w:rsid w:val="00CD40DD"/>
    <w:rsid w:val="00D00F85"/>
    <w:rsid w:val="00D32667"/>
    <w:rsid w:val="00D57E86"/>
    <w:rsid w:val="00D80A82"/>
    <w:rsid w:val="00D92576"/>
    <w:rsid w:val="00D97321"/>
    <w:rsid w:val="00DA125F"/>
    <w:rsid w:val="00DC6979"/>
    <w:rsid w:val="00DE64CB"/>
    <w:rsid w:val="00E21BB4"/>
    <w:rsid w:val="00E4388A"/>
    <w:rsid w:val="00E63DB7"/>
    <w:rsid w:val="00E65893"/>
    <w:rsid w:val="00ED421E"/>
    <w:rsid w:val="00F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F84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ristianc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3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Christian G. (MU-Student)</dc:creator>
  <cp:keywords/>
  <dc:description/>
  <cp:lastModifiedBy>Heffron, Shelby M. (MU-Student)</cp:lastModifiedBy>
  <cp:revision>12</cp:revision>
  <dcterms:created xsi:type="dcterms:W3CDTF">2017-12-06T03:10:00Z</dcterms:created>
  <dcterms:modified xsi:type="dcterms:W3CDTF">2017-12-06T23:01:00Z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